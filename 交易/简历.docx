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E6" w:rsidRDefault="0056061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-93345</wp:posOffset>
            </wp:positionV>
            <wp:extent cx="1648460" cy="2110740"/>
            <wp:effectExtent l="9525" t="9525" r="18415" b="13335"/>
            <wp:wrapNone/>
            <wp:docPr id="35" name="图片 35" descr="D:\桌面\330521199612064635杨逍.jpg330521199612064635杨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D:\桌面\330521199612064635杨逍.jpg330521199612064635杨逍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1107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8619E6" w:rsidRDefault="008619E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619E6" w:rsidRDefault="008619E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619E6" w:rsidRDefault="008619E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619E6" w:rsidRDefault="0056061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-508000</wp:posOffset>
                </wp:positionV>
                <wp:extent cx="4289425" cy="552450"/>
                <wp:effectExtent l="0" t="0" r="0" b="0"/>
                <wp:wrapNone/>
                <wp:docPr id="27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adjustRightInd w:val="0"/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2E74B5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E74B5"/>
                                <w:sz w:val="50"/>
                                <w:szCs w:val="50"/>
                              </w:rPr>
                              <w:t>杨</w:t>
                            </w:r>
                            <w:r w:rsidR="0046446F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E74B5"/>
                                <w:sz w:val="50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2E74B5"/>
                                <w:sz w:val="50"/>
                                <w:szCs w:val="50"/>
                              </w:rPr>
                              <w:t xml:space="preserve">逍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2E74B5"/>
                                <w:sz w:val="50"/>
                                <w:szCs w:val="5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2" o:spid="_x0000_s1026" type="#_x0000_t202" style="position:absolute;margin-left:-9pt;margin-top:-40pt;width:337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" filled="f" stroked="f">
                <v:textbox>
                  <w:txbxContent>
                    <w:p w:rsidR="008619E6" w:rsidRDefault="00560618">
                      <w:pPr>
                        <w:adjustRightInd w:val="0"/>
                        <w:snapToGrid w:val="0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2E74B5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2E74B5"/>
                          <w:sz w:val="50"/>
                          <w:szCs w:val="50"/>
                        </w:rPr>
                        <w:t>杨</w:t>
                      </w:r>
                      <w:r w:rsidR="0046446F">
                        <w:rPr>
                          <w:rFonts w:ascii="微软雅黑" w:eastAsia="微软雅黑" w:hAnsi="微软雅黑" w:cs="微软雅黑" w:hint="eastAsia"/>
                          <w:b/>
                          <w:color w:val="2E74B5"/>
                          <w:sz w:val="50"/>
                          <w:szCs w:val="5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2E74B5"/>
                          <w:sz w:val="50"/>
                          <w:szCs w:val="50"/>
                        </w:rPr>
                        <w:t xml:space="preserve">逍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2E74B5"/>
                          <w:sz w:val="50"/>
                          <w:szCs w:val="50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168275</wp:posOffset>
                </wp:positionV>
                <wp:extent cx="7296150" cy="467995"/>
                <wp:effectExtent l="0" t="0" r="3810" b="4445"/>
                <wp:wrapNone/>
                <wp:docPr id="1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679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8D12F8F" id="矩形 114" o:spid="_x0000_s1026" style="position:absolute;left:0;text-align:left;margin-left:-81pt;margin-top:13.25pt;width:574.5pt;height:36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" fillcolor="#a5a5a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187960</wp:posOffset>
                </wp:positionV>
                <wp:extent cx="5142230" cy="593090"/>
                <wp:effectExtent l="0" t="0" r="0" b="0"/>
                <wp:wrapNone/>
                <wp:docPr id="26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5930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8619E6" w:rsidRDefault="0056061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>1996.12</w:t>
                            </w:r>
                            <w:r w:rsidR="00786AE1"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 xml:space="preserve"> </w:t>
                            </w:r>
                            <w:r w:rsidR="00786AE1"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>1</w:t>
                            </w:r>
                            <w:r w:rsidR="00786AE1"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>33 7582 8829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  <w:t xml:space="preserve">  </w:t>
                            </w:r>
                            <w:hyperlink r:id="rId9" w:history="1">
                              <w:r w:rsidRPr="00560618">
                                <w:rPr>
                                  <w:rStyle w:val="ac"/>
                                  <w:rFonts w:ascii="微软雅黑" w:eastAsia="微软雅黑" w:hAnsi="微软雅黑" w:hint="eastAsia"/>
                                  <w:bCs/>
                                  <w:color w:val="FFFFFF" w:themeColor="background1"/>
                                  <w:kern w:val="24"/>
                                  <w:u w:val="none"/>
                                </w:rPr>
                                <w:t>572203730@qq.com</w:t>
                              </w:r>
                            </w:hyperlink>
                          </w:p>
                          <w:p w:rsidR="008619E6" w:rsidRDefault="008619E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7" o:spid="_x0000_s1027" type="#_x0000_t202" style="position:absolute;margin-left:-35pt;margin-top:14.8pt;width:404.9pt;height:4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:rsidR="008619E6" w:rsidRDefault="0056061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>1996.12</w:t>
                      </w:r>
                      <w:r w:rsidR="00786AE1"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 xml:space="preserve"> </w:t>
                      </w:r>
                      <w:r w:rsidR="00786AE1"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>1</w:t>
                      </w:r>
                      <w:r w:rsidR="00786AE1"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>33 7582 8829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  <w:t xml:space="preserve">  </w:t>
                      </w:r>
                      <w:hyperlink r:id="rId10" w:history="1">
                        <w:r w:rsidRPr="00560618">
                          <w:rPr>
                            <w:rStyle w:val="ac"/>
                            <w:rFonts w:ascii="微软雅黑" w:eastAsia="微软雅黑" w:hAnsi="微软雅黑" w:hint="eastAsia"/>
                            <w:bCs/>
                            <w:color w:val="FFFFFF" w:themeColor="background1"/>
                            <w:kern w:val="24"/>
                            <w:u w:val="none"/>
                          </w:rPr>
                          <w:t>572203730@qq.com</w:t>
                        </w:r>
                      </w:hyperlink>
                    </w:p>
                    <w:p w:rsidR="008619E6" w:rsidRDefault="008619E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209550</wp:posOffset>
                </wp:positionV>
                <wp:extent cx="7581900" cy="387985"/>
                <wp:effectExtent l="0" t="0" r="7620" b="8255"/>
                <wp:wrapNone/>
                <wp:docPr id="2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8798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883034C" id="矩形 109" o:spid="_x0000_s1026" style="position:absolute;left:0;text-align:left;margin-left:-90.85pt;margin-top:16.5pt;width:597pt;height:30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" fillcolor="#2e74b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309245</wp:posOffset>
                </wp:positionV>
                <wp:extent cx="179705" cy="179705"/>
                <wp:effectExtent l="4445" t="4445" r="13970" b="13970"/>
                <wp:wrapNone/>
                <wp:docPr id="23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8F087FA" id="Freeform 112" o:spid="_x0000_s1026" style="position:absolute;left:0;text-align:left;margin-left:-50.7pt;margin-top:24.35pt;width:14.15pt;height:14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strokecolor="white">
                <v:path arrowok="t"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 textboxrect="0,0,256,277"/>
              </v:shape>
            </w:pict>
          </mc:Fallback>
        </mc:AlternateContent>
      </w:r>
    </w:p>
    <w:p w:rsidR="008619E6" w:rsidRDefault="0056061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92710</wp:posOffset>
                </wp:positionV>
                <wp:extent cx="215900" cy="215900"/>
                <wp:effectExtent l="5080" t="5080" r="7620" b="7620"/>
                <wp:wrapNone/>
                <wp:docPr id="24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/>
                          <a:rect l="0" t="0" r="0" b="0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834B246" id="自选图形 104" o:spid="_x0000_s1026" style="position:absolute;left:0;text-align:left;margin-left:61.4pt;margin-top:7.3pt;width:17pt;height:1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color="white" strokeweight=".25pt">
                <v:stroke joinstyle="miter"/>
                <v:path arrowok="t" textboxrect="0,0,577593,5775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92710</wp:posOffset>
                </wp:positionV>
                <wp:extent cx="215900" cy="215900"/>
                <wp:effectExtent l="0" t="0" r="12700" b="12700"/>
                <wp:wrapNone/>
                <wp:docPr id="25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0" t="0" r="0" b="0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828D213" id="自选图形 105" o:spid="_x0000_s1026" style="position:absolute;left:0;text-align:left;margin-left:188.05pt;margin-top:7.3pt;width:17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69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stroked="f">
                <v:path arrowok="t"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 textboxrect="0,0,2669,2670"/>
              </v:shape>
            </w:pict>
          </mc:Fallback>
        </mc:AlternateContent>
      </w:r>
    </w:p>
    <w:p w:rsidR="008619E6" w:rsidRDefault="00122E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-653142</wp:posOffset>
                </wp:positionH>
                <wp:positionV relativeFrom="paragraph">
                  <wp:posOffset>4511041</wp:posOffset>
                </wp:positionV>
                <wp:extent cx="6422572" cy="45719"/>
                <wp:effectExtent l="0" t="0" r="35560" b="31115"/>
                <wp:wrapNone/>
                <wp:docPr id="7" name="自选图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2572" cy="4571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8C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3A9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3" o:spid="_x0000_s1026" type="#_x0000_t32" style="position:absolute;left:0;text-align:left;margin-left:-51.45pt;margin-top:355.2pt;width:505.7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" strokecolor="#328c82"/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-453935</wp:posOffset>
                </wp:positionH>
                <wp:positionV relativeFrom="paragraph">
                  <wp:posOffset>1788523</wp:posOffset>
                </wp:positionV>
                <wp:extent cx="6168390" cy="2453640"/>
                <wp:effectExtent l="0" t="0" r="0" b="381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390" cy="245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786AE1" w:rsidRPr="008466AC" w:rsidRDefault="00786AE1" w:rsidP="00786AE1">
                            <w:pPr>
                              <w:pStyle w:val="2"/>
                              <w:shd w:val="clear" w:color="auto" w:fill="FFFFFF"/>
                              <w:spacing w:before="0" w:after="0" w:line="288" w:lineRule="atLeast"/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</w:pP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杭州经济技术开发区管理委员会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数字城管科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>文案编辑</w:t>
                            </w:r>
                          </w:p>
                          <w:p w:rsidR="00786AE1" w:rsidRDefault="00786AE1" w:rsidP="00786AE1"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 w:rsidR="004B407B">
                              <w:rPr>
                                <w:rFonts w:hint="eastAsia"/>
                              </w:rPr>
                              <w:t>参与</w:t>
                            </w:r>
                            <w:r>
                              <w:rPr>
                                <w:rFonts w:hint="eastAsia"/>
                              </w:rPr>
                              <w:t>城管办公众号文案</w:t>
                            </w:r>
                            <w:r w:rsidR="004B407B">
                              <w:rPr>
                                <w:rFonts w:hint="eastAsia"/>
                              </w:rPr>
                              <w:t>，科室档案管理，协助科长</w:t>
                            </w:r>
                            <w:r w:rsidR="008221AA">
                              <w:rPr>
                                <w:rFonts w:hint="eastAsia"/>
                              </w:rPr>
                              <w:t>事务</w:t>
                            </w:r>
                            <w:r w:rsidR="004B407B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4B407B" w:rsidRPr="008466AC" w:rsidRDefault="004B407B" w:rsidP="004B407B">
                            <w:pPr>
                              <w:pStyle w:val="2"/>
                              <w:shd w:val="clear" w:color="auto" w:fill="FFFFFF"/>
                              <w:spacing w:before="0" w:after="0" w:line="288" w:lineRule="atLeast"/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</w:pP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浙江爱来家养老服务管理有限公司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社工组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>活动策划</w:t>
                            </w:r>
                          </w:p>
                          <w:p w:rsidR="004B407B" w:rsidRPr="00786AE1" w:rsidRDefault="004B407B" w:rsidP="004B407B"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 w:rsidR="008221AA">
                              <w:rPr>
                                <w:rFonts w:hint="eastAsia"/>
                              </w:rPr>
                              <w:t>参与公益活动的内容策划、策划书编辑、活动执行。</w:t>
                            </w:r>
                          </w:p>
                          <w:p w:rsidR="008221AA" w:rsidRPr="008466AC" w:rsidRDefault="008221AA" w:rsidP="008221AA">
                            <w:pPr>
                              <w:pStyle w:val="2"/>
                              <w:shd w:val="clear" w:color="auto" w:fill="FFFFFF"/>
                              <w:spacing w:before="0" w:after="0" w:line="288" w:lineRule="atLeast"/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</w:pP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蚂蚁集团 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支付宝决策支持部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>舆情分析</w:t>
                            </w:r>
                          </w:p>
                          <w:p w:rsidR="008221AA" w:rsidRPr="00786AE1" w:rsidRDefault="008221AA" w:rsidP="008221AA">
                            <w:r>
                              <w:rPr>
                                <w:rFonts w:hint="eastAsia"/>
                              </w:rPr>
                              <w:t>主要参与网络媒体平台上用户对支付宝相关的</w:t>
                            </w:r>
                            <w:r w:rsidR="00AD2840">
                              <w:rPr>
                                <w:rFonts w:hint="eastAsia"/>
                              </w:rPr>
                              <w:t>体验</w:t>
                            </w:r>
                            <w:r>
                              <w:rPr>
                                <w:rFonts w:hint="eastAsia"/>
                              </w:rPr>
                              <w:t>需求汇</w:t>
                            </w:r>
                            <w:r w:rsidR="00AD2840">
                              <w:rPr>
                                <w:rFonts w:hint="eastAsia"/>
                              </w:rPr>
                              <w:t>总、舆论风险上报。</w:t>
                            </w:r>
                          </w:p>
                          <w:p w:rsidR="00AD2840" w:rsidRPr="008466AC" w:rsidRDefault="00AD2840" w:rsidP="00AD2840">
                            <w:pPr>
                              <w:pStyle w:val="2"/>
                              <w:shd w:val="clear" w:color="auto" w:fill="FFFFFF"/>
                              <w:spacing w:before="0" w:after="0" w:line="288" w:lineRule="atLeast"/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</w:pP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>蚂蚁集团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智能引擎与数据中台技术事业部 </w:t>
                            </w:r>
                            <w:r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60618" w:rsidRPr="008466AC">
                              <w:rPr>
                                <w:rFonts w:ascii="微软雅黑" w:eastAsia="微软雅黑" w:hAnsi="微软雅黑" w:cs="Arial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6AC">
                              <w:rPr>
                                <w:rFonts w:ascii="微软雅黑" w:eastAsia="微软雅黑" w:hAnsi="微软雅黑" w:cs="Arial" w:hint="eastAsia"/>
                                <w:b w:val="0"/>
                                <w:color w:val="111111"/>
                                <w:sz w:val="24"/>
                                <w:szCs w:val="24"/>
                              </w:rPr>
                              <w:t>数据标注</w:t>
                            </w:r>
                          </w:p>
                          <w:p w:rsidR="00AD2840" w:rsidRPr="00786AE1" w:rsidRDefault="00AD2840" w:rsidP="00AD2840">
                            <w:r>
                              <w:rPr>
                                <w:rFonts w:hint="eastAsia"/>
                              </w:rPr>
                              <w:t>主要参与</w:t>
                            </w:r>
                            <w:r w:rsidR="00FD075F">
                              <w:rPr>
                                <w:rFonts w:hint="eastAsia"/>
                              </w:rPr>
                              <w:t>电子地图兴趣点信息</w:t>
                            </w:r>
                            <w:r w:rsidR="00C56529">
                              <w:rPr>
                                <w:rFonts w:hint="eastAsia"/>
                              </w:rPr>
                              <w:t>完善，如：机场扩建，其在地图上的区域范围需要相应修正</w:t>
                            </w:r>
                            <w:r w:rsidR="00FD075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4B407B" w:rsidRPr="00786AE1" w:rsidRDefault="004B407B" w:rsidP="00786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35.75pt;margin-top:140.85pt;width:485.7pt;height:193.2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" filled="f" stroked="f">
                <v:textbox>
                  <w:txbxContent>
                    <w:p w:rsidR="00786AE1" w:rsidRPr="008466AC" w:rsidRDefault="00786AE1" w:rsidP="00786AE1">
                      <w:pPr>
                        <w:pStyle w:val="2"/>
                        <w:shd w:val="clear" w:color="auto" w:fill="FFFFFF"/>
                        <w:spacing w:before="0" w:after="0" w:line="288" w:lineRule="atLeast"/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</w:pP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杭州经济技术开发区管理委员会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数字城管科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>文案编辑</w:t>
                      </w:r>
                    </w:p>
                    <w:p w:rsidR="00786AE1" w:rsidRDefault="00786AE1" w:rsidP="00786AE1">
                      <w:r>
                        <w:rPr>
                          <w:rFonts w:hint="eastAsia"/>
                        </w:rPr>
                        <w:t>主要</w:t>
                      </w:r>
                      <w:r w:rsidR="004B407B">
                        <w:rPr>
                          <w:rFonts w:hint="eastAsia"/>
                        </w:rPr>
                        <w:t>参与</w:t>
                      </w:r>
                      <w:r>
                        <w:rPr>
                          <w:rFonts w:hint="eastAsia"/>
                        </w:rPr>
                        <w:t>城管办公众号文案</w:t>
                      </w:r>
                      <w:r w:rsidR="004B407B">
                        <w:rPr>
                          <w:rFonts w:hint="eastAsia"/>
                        </w:rPr>
                        <w:t>，科室档案管理，协助科长</w:t>
                      </w:r>
                      <w:r w:rsidR="008221AA">
                        <w:rPr>
                          <w:rFonts w:hint="eastAsia"/>
                        </w:rPr>
                        <w:t>事务</w:t>
                      </w:r>
                      <w:r w:rsidR="004B407B">
                        <w:rPr>
                          <w:rFonts w:hint="eastAsia"/>
                        </w:rPr>
                        <w:t>。</w:t>
                      </w:r>
                    </w:p>
                    <w:p w:rsidR="004B407B" w:rsidRPr="008466AC" w:rsidRDefault="004B407B" w:rsidP="004B407B">
                      <w:pPr>
                        <w:pStyle w:val="2"/>
                        <w:shd w:val="clear" w:color="auto" w:fill="FFFFFF"/>
                        <w:spacing w:before="0" w:after="0" w:line="288" w:lineRule="atLeast"/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</w:pP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浙江爱来家养老服务管理有限公司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社工组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>活动策划</w:t>
                      </w:r>
                    </w:p>
                    <w:p w:rsidR="004B407B" w:rsidRPr="00786AE1" w:rsidRDefault="004B407B" w:rsidP="004B407B">
                      <w:r>
                        <w:rPr>
                          <w:rFonts w:hint="eastAsia"/>
                        </w:rPr>
                        <w:t>主要</w:t>
                      </w:r>
                      <w:r w:rsidR="008221AA">
                        <w:rPr>
                          <w:rFonts w:hint="eastAsia"/>
                        </w:rPr>
                        <w:t>参与公益活动的内容策划、策划书编辑、活动执行。</w:t>
                      </w:r>
                    </w:p>
                    <w:p w:rsidR="008221AA" w:rsidRPr="008466AC" w:rsidRDefault="008221AA" w:rsidP="008221AA">
                      <w:pPr>
                        <w:pStyle w:val="2"/>
                        <w:shd w:val="clear" w:color="auto" w:fill="FFFFFF"/>
                        <w:spacing w:before="0" w:after="0" w:line="288" w:lineRule="atLeast"/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</w:pP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蚂蚁集团 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    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支付宝决策支持部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    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>舆情分析</w:t>
                      </w:r>
                    </w:p>
                    <w:p w:rsidR="008221AA" w:rsidRPr="00786AE1" w:rsidRDefault="008221AA" w:rsidP="008221AA">
                      <w:r>
                        <w:rPr>
                          <w:rFonts w:hint="eastAsia"/>
                        </w:rPr>
                        <w:t>主要参与网络媒体平台上用户对支付宝相关的</w:t>
                      </w:r>
                      <w:r w:rsidR="00AD2840">
                        <w:rPr>
                          <w:rFonts w:hint="eastAsia"/>
                        </w:rPr>
                        <w:t>体验</w:t>
                      </w:r>
                      <w:r>
                        <w:rPr>
                          <w:rFonts w:hint="eastAsia"/>
                        </w:rPr>
                        <w:t>需求汇</w:t>
                      </w:r>
                      <w:r w:rsidR="00AD2840">
                        <w:rPr>
                          <w:rFonts w:hint="eastAsia"/>
                        </w:rPr>
                        <w:t>总、舆论风险上报。</w:t>
                      </w:r>
                    </w:p>
                    <w:p w:rsidR="00AD2840" w:rsidRPr="008466AC" w:rsidRDefault="00AD2840" w:rsidP="00AD2840">
                      <w:pPr>
                        <w:pStyle w:val="2"/>
                        <w:shd w:val="clear" w:color="auto" w:fill="FFFFFF"/>
                        <w:spacing w:before="0" w:after="0" w:line="288" w:lineRule="atLeast"/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</w:pP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>蚂蚁集团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 xml:space="preserve">智能引擎与数据中台技术事业部 </w:t>
                      </w:r>
                      <w:r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 </w:t>
                      </w:r>
                      <w:r w:rsidR="00560618" w:rsidRPr="008466AC">
                        <w:rPr>
                          <w:rFonts w:ascii="微软雅黑" w:eastAsia="微软雅黑" w:hAnsi="微软雅黑" w:cs="Arial"/>
                          <w:b w:val="0"/>
                          <w:color w:val="111111"/>
                          <w:sz w:val="24"/>
                          <w:szCs w:val="24"/>
                        </w:rPr>
                        <w:t xml:space="preserve">  </w:t>
                      </w:r>
                      <w:r w:rsidRPr="008466AC">
                        <w:rPr>
                          <w:rFonts w:ascii="微软雅黑" w:eastAsia="微软雅黑" w:hAnsi="微软雅黑" w:cs="Arial" w:hint="eastAsia"/>
                          <w:b w:val="0"/>
                          <w:color w:val="111111"/>
                          <w:sz w:val="24"/>
                          <w:szCs w:val="24"/>
                        </w:rPr>
                        <w:t>数据标注</w:t>
                      </w:r>
                    </w:p>
                    <w:p w:rsidR="00AD2840" w:rsidRPr="00786AE1" w:rsidRDefault="00AD2840" w:rsidP="00AD2840">
                      <w:r>
                        <w:rPr>
                          <w:rFonts w:hint="eastAsia"/>
                        </w:rPr>
                        <w:t>主要参与</w:t>
                      </w:r>
                      <w:r w:rsidR="00FD075F">
                        <w:rPr>
                          <w:rFonts w:hint="eastAsia"/>
                        </w:rPr>
                        <w:t>电子地图兴趣点信息</w:t>
                      </w:r>
                      <w:r w:rsidR="00C56529">
                        <w:rPr>
                          <w:rFonts w:hint="eastAsia"/>
                        </w:rPr>
                        <w:t>完善，如：机场扩建，其在地图上的区域范围需要相应修正</w:t>
                      </w:r>
                      <w:r w:rsidR="00FD075F">
                        <w:rPr>
                          <w:rFonts w:hint="eastAsia"/>
                        </w:rPr>
                        <w:t>。</w:t>
                      </w:r>
                    </w:p>
                    <w:p w:rsidR="004B407B" w:rsidRPr="00786AE1" w:rsidRDefault="004B407B" w:rsidP="00786AE1"/>
                  </w:txbxContent>
                </v:textbox>
              </v:shape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4673237</wp:posOffset>
                </wp:positionV>
                <wp:extent cx="6289675" cy="190500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67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466AC" w:rsidRPr="0062108B" w:rsidRDefault="00395F39" w:rsidP="008466A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Chars="150" w:left="1470" w:hangingChars="550" w:hanging="1155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交易经历： </w:t>
                            </w:r>
                            <w:r w:rsidR="00560618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560618"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022</w:t>
                            </w:r>
                            <w:r w:rsidR="00560618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 w:rsidR="007416CF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="007416CF"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-9</w:t>
                            </w:r>
                            <w:r w:rsidR="007416CF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月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尝试过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T0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、网格、抄底、追涨，亏损4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0%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离场。1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月下旬开始重仓以恒生科技、医疗、消费E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TF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做网格，轻仓同花顺热榜</w:t>
                            </w:r>
                            <w:r w:rsidR="00006814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股做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追涨，截止1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月2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日赢利9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%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006814" w:rsidRPr="0062108B" w:rsidRDefault="00395F3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15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交易</w:t>
                            </w:r>
                            <w:r w:rsidR="003122D6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观念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006814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="00006814"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顺势而为，不做预测</w:t>
                            </w:r>
                            <w:r w:rsidR="00006814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。 </w:t>
                            </w:r>
                            <w:r w:rsidR="008466A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006814"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2. 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简单明确，严格执行</w:t>
                            </w:r>
                            <w:r w:rsidR="00006814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。 </w:t>
                            </w:r>
                          </w:p>
                          <w:p w:rsidR="00395F39" w:rsidRPr="0062108B" w:rsidRDefault="00006814" w:rsidP="0062108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650" w:firstLine="1365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3.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资金管理，合理仓位。 </w:t>
                            </w:r>
                            <w:r w:rsidR="0094416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66A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94416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个人管理，身心健康</w:t>
                            </w:r>
                            <w:r w:rsidR="003122D6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7B21FD" w:rsidRDefault="007B21FD" w:rsidP="007B21F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知识技能：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初步了解均线、M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ACD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等技术分析知识。 </w:t>
                            </w:r>
                            <w:r w:rsidRPr="0062108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2. </w:t>
                            </w:r>
                            <w:r w:rsidR="0062108B"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简单编写聚宽平台的Python策略。</w:t>
                            </w:r>
                          </w:p>
                          <w:p w:rsidR="0094416F" w:rsidRPr="0062108B" w:rsidRDefault="0094416F" w:rsidP="007B21F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3.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简单地Python编程及网络爬虫。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4. 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文档处理，文案编辑等。</w:t>
                            </w:r>
                          </w:p>
                          <w:p w:rsidR="00395F39" w:rsidRPr="0062108B" w:rsidRDefault="0062108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15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兴趣爱好：羽毛球、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66A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乒乓球、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66A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象棋、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66A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五子棋、</w:t>
                            </w:r>
                            <w:r w:rsidR="008466A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466A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108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文学和历史小说。</w:t>
                            </w:r>
                          </w:p>
                          <w:p w:rsidR="00395F39" w:rsidRDefault="00395F3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29" type="#_x0000_t202" style="position:absolute;left:0;text-align:left;margin-left:-57.6pt;margin-top:367.95pt;width:495.25pt;height:150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" filled="f" stroked="f">
                <v:textbox>
                  <w:txbxContent>
                    <w:p w:rsidR="008466AC" w:rsidRPr="0062108B" w:rsidRDefault="00395F39" w:rsidP="008466A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Chars="150" w:left="1470" w:hangingChars="550" w:hanging="1155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交易经历： </w:t>
                      </w:r>
                      <w:r w:rsidR="00560618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560618"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022</w:t>
                      </w:r>
                      <w:r w:rsidR="00560618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年</w:t>
                      </w:r>
                      <w:r w:rsidR="007416CF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1</w:t>
                      </w:r>
                      <w:r w:rsidR="007416CF"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-9</w:t>
                      </w:r>
                      <w:r w:rsidR="007416CF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月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尝试过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T0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、网格、抄底、追涨，亏损4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0%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离场。1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0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月下旬开始重仓以恒生科技、医疗、消费E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TF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做网格，轻仓同花顺热榜</w:t>
                      </w:r>
                      <w:r w:rsidR="00006814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股做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追涨，截止1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月2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0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日赢利9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%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006814" w:rsidRPr="0062108B" w:rsidRDefault="00395F3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15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交易</w:t>
                      </w:r>
                      <w:r w:rsidR="003122D6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观念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006814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1</w:t>
                      </w:r>
                      <w:r w:rsidR="00006814"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. 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顺势而为，不做预测</w:t>
                      </w:r>
                      <w:r w:rsidR="00006814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。 </w:t>
                      </w:r>
                      <w:r w:rsidR="008466A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006814"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2. 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简单明确，严格执行</w:t>
                      </w:r>
                      <w:r w:rsidR="00006814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。 </w:t>
                      </w:r>
                    </w:p>
                    <w:p w:rsidR="00395F39" w:rsidRPr="0062108B" w:rsidRDefault="00006814" w:rsidP="0062108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650" w:firstLine="1365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3.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资金管理，合理仓位。 </w:t>
                      </w:r>
                      <w:r w:rsidR="0094416F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466A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 w:rsidR="0094416F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4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个人管理，身心健康</w:t>
                      </w:r>
                      <w:r w:rsidR="003122D6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7B21FD" w:rsidRDefault="007B21FD" w:rsidP="007B21F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知识技能：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1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初步了解均线、M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ACD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等技术分析知识。 </w:t>
                      </w:r>
                      <w:r w:rsidRPr="0062108B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2. </w:t>
                      </w:r>
                      <w:r w:rsidR="0062108B"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简单编写聚宽平台的Python策略。</w:t>
                      </w:r>
                    </w:p>
                    <w:p w:rsidR="0094416F" w:rsidRPr="0062108B" w:rsidRDefault="0094416F" w:rsidP="007B21F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3.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简单地Python编程及网络爬虫。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4. Excel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文档处理，文案编辑等。</w:t>
                      </w:r>
                    </w:p>
                    <w:p w:rsidR="00395F39" w:rsidRPr="0062108B" w:rsidRDefault="0062108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15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兴趣爱好：羽毛球、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466A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乒乓球、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466A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象棋、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466A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五子棋、</w:t>
                      </w:r>
                      <w:r w:rsidR="008466A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8466A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2108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文学和历史小说。</w:t>
                      </w:r>
                    </w:p>
                    <w:p w:rsidR="00395F39" w:rsidRDefault="00395F3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6733722</wp:posOffset>
                </wp:positionV>
                <wp:extent cx="339725" cy="339725"/>
                <wp:effectExtent l="0" t="0" r="10795" b="10795"/>
                <wp:wrapNone/>
                <wp:docPr id="1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9725"/>
                        </a:xfrm>
                        <a:prstGeom prst="ellipse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EF38C" id="椭圆 95" o:spid="_x0000_s1026" style="position:absolute;left:0;text-align:left;margin-left:-49.55pt;margin-top:530.2pt;width:26.75pt;height:2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" fillcolor="#2e74b5" stroked="f"/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-673190</wp:posOffset>
                </wp:positionH>
                <wp:positionV relativeFrom="paragraph">
                  <wp:posOffset>6736806</wp:posOffset>
                </wp:positionV>
                <wp:extent cx="1965325" cy="352425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pStyle w:val="ae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Microsoft JhengHei" w:eastAsia="Microsoft JhengHei" w:hAnsi="Microsoft JhengHe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icrosoft JhengHei" w:hAnsi="Microsoft JhengHei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04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32"/>
                                <w:szCs w:val="32"/>
                              </w:rPr>
                              <w:t>证书和荣誉</w:t>
                            </w:r>
                          </w:p>
                          <w:p w:rsidR="008619E6" w:rsidRDefault="0056061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 w:rsidR="008619E6" w:rsidRDefault="008619E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-53pt;margin-top:530.45pt;width:154.75pt;height:27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" filled="f" stroked="f">
                <v:textbox>
                  <w:txbxContent>
                    <w:p w:rsidR="008619E6" w:rsidRDefault="00560618">
                      <w:pPr>
                        <w:pStyle w:val="ae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Microsoft JhengHei" w:eastAsia="Microsoft JhengHei" w:hAnsi="Microsoft JhengHe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icrosoft JhengHei" w:hAnsi="Microsoft JhengHei" w:hint="eastAsia"/>
                          <w:b/>
                          <w:color w:val="FFFFFF"/>
                          <w:sz w:val="32"/>
                          <w:szCs w:val="32"/>
                        </w:rPr>
                        <w:t>04</w:t>
                      </w:r>
                      <w:r>
                        <w:rPr>
                          <w:rFonts w:ascii="Microsoft JhengHei" w:eastAsia="Microsoft JhengHei" w:hAnsi="Microsoft JhengHe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32"/>
                          <w:szCs w:val="32"/>
                        </w:rPr>
                        <w:t>证书和荣誉</w:t>
                      </w:r>
                    </w:p>
                    <w:p w:rsidR="008619E6" w:rsidRDefault="0056061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 w:rsidR="008619E6" w:rsidRDefault="008619E6"/>
                  </w:txbxContent>
                </v:textbox>
              </v:shape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-611596</wp:posOffset>
                </wp:positionH>
                <wp:positionV relativeFrom="paragraph">
                  <wp:posOffset>7184027</wp:posOffset>
                </wp:positionV>
                <wp:extent cx="6480175" cy="0"/>
                <wp:effectExtent l="0" t="0" r="0" b="0"/>
                <wp:wrapNone/>
                <wp:docPr id="8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8C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E586C" id="自选图形 84" o:spid="_x0000_s1026" type="#_x0000_t32" style="position:absolute;left:0;text-align:left;margin-left:-48.15pt;margin-top:565.65pt;width:510.25pt;height:0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" strokecolor="#328c82"/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7175863</wp:posOffset>
                </wp:positionV>
                <wp:extent cx="3165475" cy="681355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院级科技文体单项奖学金</w:t>
                            </w:r>
                          </w:p>
                          <w:p w:rsidR="008619E6" w:rsidRPr="0031545E" w:rsidRDefault="00560618" w:rsidP="0031545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党员之家优秀干事证书</w:t>
                            </w:r>
                          </w:p>
                          <w:p w:rsidR="008619E6" w:rsidRDefault="008619E6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Times New Roman"/>
                                <w:color w:val="244061"/>
                                <w:szCs w:val="21"/>
                              </w:rPr>
                            </w:pPr>
                          </w:p>
                          <w:p w:rsidR="008619E6" w:rsidRDefault="0056061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 w:rsidR="008619E6" w:rsidRDefault="008619E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223.2pt;margin-top:565.05pt;width:249.25pt;height:53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" filled="f" stroked="f">
                <v:textbox>
                  <w:txbxContent>
                    <w:p w:rsidR="008619E6" w:rsidRDefault="00560618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院级科技文体单项奖学金</w:t>
                      </w:r>
                    </w:p>
                    <w:p w:rsidR="008619E6" w:rsidRPr="0031545E" w:rsidRDefault="00560618" w:rsidP="0031545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党员之家优秀干事证书</w:t>
                      </w:r>
                    </w:p>
                    <w:p w:rsidR="008619E6" w:rsidRDefault="008619E6">
                      <w:pPr>
                        <w:adjustRightInd w:val="0"/>
                        <w:snapToGrid w:val="0"/>
                        <w:rPr>
                          <w:rFonts w:ascii="Bookman Old Style" w:eastAsia="微软雅黑" w:hAnsi="Times New Roman"/>
                          <w:color w:val="244061"/>
                          <w:szCs w:val="21"/>
                        </w:rPr>
                      </w:pPr>
                    </w:p>
                    <w:p w:rsidR="008619E6" w:rsidRDefault="0056061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 w:rsidR="008619E6" w:rsidRDefault="008619E6"/>
                  </w:txbxContent>
                </v:textbox>
              </v:shape>
            </w:pict>
          </mc:Fallback>
        </mc:AlternateContent>
      </w:r>
      <w:r w:rsidR="0031545E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7179038</wp:posOffset>
                </wp:positionV>
                <wp:extent cx="3165475" cy="680720"/>
                <wp:effectExtent l="0" t="0" r="0" b="508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8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浙江省大学生证券投资竞赛个人赛三等奖</w:t>
                            </w:r>
                          </w:p>
                          <w:p w:rsidR="008619E6" w:rsidRDefault="00560618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2019届优秀毕业生院长特别推荐书</w:t>
                            </w:r>
                          </w:p>
                          <w:p w:rsidR="008619E6" w:rsidRDefault="008619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8619E6" w:rsidRDefault="008619E6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Bookman Old Style" w:eastAsia="微软雅黑" w:hAnsi="Times New Roman"/>
                                <w:color w:val="244061"/>
                                <w:szCs w:val="21"/>
                              </w:rPr>
                            </w:pPr>
                          </w:p>
                          <w:p w:rsidR="008619E6" w:rsidRDefault="0056061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 w:rsidR="008619E6" w:rsidRDefault="008619E6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52.8pt;margin-top:565.3pt;width:249.25pt;height:53.6pt;z-index:25150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" filled="f" stroked="f">
                <v:textbox>
                  <w:txbxContent>
                    <w:p w:rsidR="008619E6" w:rsidRDefault="00560618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浙江省大学生证券投资竞赛个人赛三等奖</w:t>
                      </w:r>
                    </w:p>
                    <w:p w:rsidR="008619E6" w:rsidRDefault="00560618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2019届优秀毕业生院长特别推荐书</w:t>
                      </w:r>
                    </w:p>
                    <w:p w:rsidR="008619E6" w:rsidRDefault="008619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8619E6" w:rsidRDefault="008619E6">
                      <w:pPr>
                        <w:adjustRightInd w:val="0"/>
                        <w:snapToGrid w:val="0"/>
                        <w:ind w:left="420"/>
                        <w:rPr>
                          <w:rFonts w:ascii="Bookman Old Style" w:eastAsia="微软雅黑" w:hAnsi="Times New Roman"/>
                          <w:color w:val="244061"/>
                          <w:szCs w:val="21"/>
                        </w:rPr>
                      </w:pPr>
                    </w:p>
                    <w:p w:rsidR="008619E6" w:rsidRDefault="0056061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 w:rsidR="008619E6" w:rsidRDefault="008619E6"/>
                  </w:txbxContent>
                </v:textbox>
              </v:shape>
            </w:pict>
          </mc:Fallback>
        </mc:AlternateContent>
      </w:r>
      <w:r w:rsidR="008466A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4185920</wp:posOffset>
                </wp:positionV>
                <wp:extent cx="2148205" cy="400685"/>
                <wp:effectExtent l="0" t="0" r="0" b="0"/>
                <wp:wrapNone/>
                <wp:docPr id="2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pStyle w:val="ae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icrosoft JhengHei" w:hAnsi="Microsoft JhengHei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03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Microsoft JhengHei" w:hAnsi="Microsoft JhengHei" w:hint="eastAsia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95F39"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32"/>
                                <w:szCs w:val="32"/>
                              </w:rPr>
                              <w:t>个人简介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33" type="#_x0000_t202" style="position:absolute;left:0;text-align:left;margin-left:-56.35pt;margin-top:329.6pt;width:169.15pt;height:31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" filled="f" stroked="f">
                <v:textbox>
                  <w:txbxContent>
                    <w:p w:rsidR="008619E6" w:rsidRDefault="00560618">
                      <w:pPr>
                        <w:pStyle w:val="ae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1849B"/>
                          <w:sz w:val="32"/>
                          <w:szCs w:val="32"/>
                        </w:rPr>
                      </w:pPr>
                      <w:r>
                        <w:rPr>
                          <w:rFonts w:ascii="Microsoft JhengHei" w:hAnsi="Microsoft JhengHei" w:hint="eastAsia"/>
                          <w:b/>
                          <w:color w:val="FFFFFF"/>
                          <w:sz w:val="32"/>
                          <w:szCs w:val="32"/>
                        </w:rPr>
                        <w:t>03</w:t>
                      </w:r>
                      <w:r>
                        <w:rPr>
                          <w:rFonts w:ascii="Microsoft JhengHei" w:eastAsia="Microsoft JhengHei" w:hAnsi="Microsoft JhengHei"/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Microsoft JhengHei" w:hAnsi="Microsoft JhengHei" w:hint="eastAsia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="00395F39"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32"/>
                          <w:szCs w:val="32"/>
                        </w:rPr>
                        <w:t>个人简介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1849B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1849B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66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4188460</wp:posOffset>
                </wp:positionV>
                <wp:extent cx="339725" cy="339725"/>
                <wp:effectExtent l="0" t="0" r="10795" b="10795"/>
                <wp:wrapNone/>
                <wp:docPr id="1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9725"/>
                        </a:xfrm>
                        <a:prstGeom prst="ellipse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6CF98EE0" id="椭圆 94" o:spid="_x0000_s1026" style="position:absolute;left:0;text-align:left;margin-left:-53.75pt;margin-top:329.8pt;width:26.75pt;height:2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" fillcolor="#2e74b5" stroked="f"/>
            </w:pict>
          </mc:Fallback>
        </mc:AlternateContent>
      </w:r>
      <w:r w:rsidR="005606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1795780</wp:posOffset>
                </wp:positionV>
                <wp:extent cx="6480175" cy="0"/>
                <wp:effectExtent l="0" t="0" r="0" b="0"/>
                <wp:wrapNone/>
                <wp:docPr id="22" name="自选图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8C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74B44" id="自选图形 98" o:spid="_x0000_s1026" type="#_x0000_t32" style="position:absolute;left:0;text-align:left;margin-left:-47.1pt;margin-top:141.4pt;width:510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" strokecolor="#328c82"/>
            </w:pict>
          </mc:Fallback>
        </mc:AlternateContent>
      </w:r>
      <w:r w:rsidR="00FD075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1414780</wp:posOffset>
                </wp:positionV>
                <wp:extent cx="339725" cy="339725"/>
                <wp:effectExtent l="0" t="0" r="10795" b="10795"/>
                <wp:wrapNone/>
                <wp:docPr id="1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9725"/>
                        </a:xfrm>
                        <a:prstGeom prst="ellipse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3EC01442" id="椭圆 93" o:spid="_x0000_s1026" style="position:absolute;left:0;text-align:left;margin-left:-50.15pt;margin-top:111.4pt;width:26.75pt;height:26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" fillcolor="#2e74b5" stroked="f"/>
            </w:pict>
          </mc:Fallback>
        </mc:AlternateContent>
      </w:r>
      <w:r w:rsidR="00FD075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1395730</wp:posOffset>
                </wp:positionV>
                <wp:extent cx="1774825" cy="382270"/>
                <wp:effectExtent l="0" t="0" r="0" b="0"/>
                <wp:wrapNone/>
                <wp:docPr id="1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31849B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JhengHei" w:hAnsi="Microsoft JhengHei" w:cs="Times New Roman" w:hint="eastAsia"/>
                                <w:b/>
                                <w:color w:val="FFFFFF"/>
                                <w:kern w:val="2"/>
                                <w:sz w:val="32"/>
                                <w:szCs w:val="32"/>
                              </w:rPr>
                              <w:t>02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6AE1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2E74B5"/>
                                <w:kern w:val="2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  <w:p w:rsidR="008619E6" w:rsidRDefault="008619E6"/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left:0;text-align:left;margin-left:-53.25pt;margin-top:109.9pt;width:139.75pt;height:30.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" filled="f" stroked="f">
                <v:textbox>
                  <w:txbxContent>
                    <w:p w:rsidR="008619E6" w:rsidRDefault="0056061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31849B"/>
                          <w:kern w:val="24"/>
                          <w:sz w:val="20"/>
                        </w:rPr>
                      </w:pPr>
                      <w:r>
                        <w:rPr>
                          <w:rFonts w:ascii="Microsoft JhengHei" w:hAnsi="Microsoft JhengHei" w:cs="Times New Roman" w:hint="eastAsia"/>
                          <w:b/>
                          <w:color w:val="FFFFFF"/>
                          <w:kern w:val="2"/>
                          <w:sz w:val="32"/>
                          <w:szCs w:val="32"/>
                        </w:rPr>
                        <w:t>02</w:t>
                      </w:r>
                      <w:r>
                        <w:rPr>
                          <w:rFonts w:ascii="Microsoft JhengHei" w:eastAsia="Microsoft JhengHei" w:hAnsi="Microsoft JhengHei"/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Microsoft JhengHei" w:eastAsia="Microsoft JhengHei" w:hAnsi="Microsoft JhengHei"/>
                          <w:sz w:val="32"/>
                          <w:szCs w:val="32"/>
                        </w:rPr>
                        <w:t xml:space="preserve"> </w:t>
                      </w:r>
                      <w:r w:rsidR="00786AE1">
                        <w:rPr>
                          <w:rFonts w:ascii="微软雅黑" w:eastAsia="微软雅黑" w:hAnsi="微软雅黑" w:cs="Times New Roman" w:hint="eastAsia"/>
                          <w:b/>
                          <w:color w:val="2E74B5"/>
                          <w:kern w:val="2"/>
                          <w:sz w:val="32"/>
                          <w:szCs w:val="32"/>
                        </w:rPr>
                        <w:t>工作经历</w:t>
                      </w:r>
                    </w:p>
                    <w:p w:rsidR="008619E6" w:rsidRDefault="008619E6"/>
                  </w:txbxContent>
                </v:textbox>
              </v:shape>
            </w:pict>
          </mc:Fallback>
        </mc:AlternateContent>
      </w:r>
      <w:r w:rsidR="00FD075F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746760</wp:posOffset>
                </wp:positionV>
                <wp:extent cx="6666865" cy="822960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65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221AA" w:rsidRDefault="008221AA" w:rsidP="00786AE1"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4"/>
                                <w:szCs w:val="24"/>
                              </w:rPr>
                            </w:pPr>
                          </w:p>
                          <w:p w:rsidR="008619E6" w:rsidRPr="00786AE1" w:rsidRDefault="00560618" w:rsidP="00786AE1"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4"/>
                                <w:szCs w:val="24"/>
                              </w:rPr>
                              <w:t>2015.09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2019.06    浙江工业大学之江学院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公共管理专业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24"/>
                                <w:szCs w:val="24"/>
                              </w:rPr>
                              <w:t>学士学位</w:t>
                            </w:r>
                          </w:p>
                          <w:p w:rsidR="008619E6" w:rsidRDefault="0056061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55.2pt;margin-top:58.8pt;width:524.95pt;height:64.8pt;z-index: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" filled="f" stroked="f">
                <v:textbox>
                  <w:txbxContent>
                    <w:p w:rsidR="008221AA" w:rsidRDefault="008221AA" w:rsidP="00786AE1">
                      <w:pPr>
                        <w:adjustRightInd w:val="0"/>
                        <w:snapToGrid w:val="0"/>
                        <w:spacing w:line="40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/>
                          <w:b/>
                          <w:color w:val="2E74B5"/>
                          <w:sz w:val="24"/>
                          <w:szCs w:val="24"/>
                        </w:rPr>
                      </w:pPr>
                    </w:p>
                    <w:p w:rsidR="008619E6" w:rsidRPr="00786AE1" w:rsidRDefault="00560618" w:rsidP="00786AE1">
                      <w:pPr>
                        <w:adjustRightInd w:val="0"/>
                        <w:snapToGrid w:val="0"/>
                        <w:spacing w:line="40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/>
                          <w:b/>
                          <w:color w:val="2E74B5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4"/>
                          <w:szCs w:val="24"/>
                        </w:rPr>
                        <w:t>2015.09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4"/>
                          <w:szCs w:val="24"/>
                        </w:rPr>
                        <w:t xml:space="preserve">2019.06    浙江工业大学之江学院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4"/>
                          <w:szCs w:val="24"/>
                        </w:rPr>
                        <w:t xml:space="preserve">公共管理专业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24"/>
                          <w:szCs w:val="24"/>
                        </w:rPr>
                        <w:t>学士学位</w:t>
                      </w:r>
                    </w:p>
                    <w:p w:rsidR="008619E6" w:rsidRDefault="0056061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560618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603250</wp:posOffset>
                </wp:positionV>
                <wp:extent cx="1819275" cy="339725"/>
                <wp:effectExtent l="0" t="0" r="0" b="0"/>
                <wp:wrapNone/>
                <wp:docPr id="12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619E6" w:rsidRDefault="00560618"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Microsoft JhengHei" w:eastAsia="Microsoft JhengHei" w:hAnsi="Microsoft JhengHei"/>
                                <w:b/>
                                <w:color w:val="31849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01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Microsoft JhengHei" w:eastAsia="Microsoft JhengHei" w:hAnsi="Microsoft JhengHei"/>
                                <w:color w:val="1F4E7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sz w:val="32"/>
                                <w:szCs w:val="32"/>
                              </w:rPr>
                              <w:t>教育经历</w:t>
                            </w:r>
                          </w:p>
                          <w:p w:rsidR="008619E6" w:rsidRDefault="008619E6">
                            <w:pPr>
                              <w:adjustRightInd w:val="0"/>
                              <w:snapToGrid w:val="0"/>
                              <w:spacing w:line="400" w:lineRule="exact"/>
                              <w:ind w:left="560" w:hangingChars="200" w:hanging="56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8619E6" w:rsidRDefault="008619E6"/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1" o:spid="_x0000_s1036" type="#_x0000_t202" style="position:absolute;left:0;text-align:left;margin-left:-53.25pt;margin-top:47.5pt;width:143.25pt;height:26.75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" filled="f" stroked="f">
                <v:textbox>
                  <w:txbxContent>
                    <w:p w:rsidR="008619E6" w:rsidRDefault="00560618"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Microsoft JhengHei" w:eastAsia="Microsoft JhengHei" w:hAnsi="Microsoft JhengHei"/>
                          <w:b/>
                          <w:color w:val="31849B"/>
                          <w:sz w:val="32"/>
                          <w:szCs w:val="32"/>
                        </w:rPr>
                      </w:pPr>
                      <w:r>
                        <w:rPr>
                          <w:rFonts w:ascii="Microsoft JhengHei" w:eastAsia="Microsoft JhengHei" w:hAnsi="Microsoft JhengHei" w:hint="eastAsia"/>
                          <w:b/>
                          <w:color w:val="FFFFFF"/>
                          <w:sz w:val="32"/>
                          <w:szCs w:val="32"/>
                        </w:rPr>
                        <w:t>01</w:t>
                      </w:r>
                      <w:r>
                        <w:rPr>
                          <w:rFonts w:ascii="Microsoft JhengHei" w:eastAsia="Microsoft JhengHei" w:hAnsi="Microsoft JhengHei"/>
                          <w:b/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Microsoft JhengHei" w:eastAsia="Microsoft JhengHei" w:hAnsi="Microsoft JhengHei"/>
                          <w:color w:val="1F4E7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sz w:val="32"/>
                          <w:szCs w:val="32"/>
                        </w:rPr>
                        <w:t>教育经历</w:t>
                      </w:r>
                    </w:p>
                    <w:p w:rsidR="008619E6" w:rsidRDefault="008619E6">
                      <w:pPr>
                        <w:adjustRightInd w:val="0"/>
                        <w:snapToGrid w:val="0"/>
                        <w:spacing w:line="400" w:lineRule="exact"/>
                        <w:ind w:left="560" w:hangingChars="200" w:hanging="560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  <w:p w:rsidR="008619E6" w:rsidRDefault="008619E6"/>
                  </w:txbxContent>
                </v:textbox>
              </v:shape>
            </w:pict>
          </mc:Fallback>
        </mc:AlternateContent>
      </w:r>
      <w:r w:rsidR="00560618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603885</wp:posOffset>
                </wp:positionV>
                <wp:extent cx="339725" cy="339725"/>
                <wp:effectExtent l="0" t="0" r="10795" b="10795"/>
                <wp:wrapNone/>
                <wp:docPr id="11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9725"/>
                        </a:xfrm>
                        <a:prstGeom prst="ellipse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78E7492D" id="椭圆 90" o:spid="_x0000_s1026" style="position:absolute;left:0;text-align:left;margin-left:-51.35pt;margin-top:47.55pt;width:26.75pt;height:26.7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" fillcolor="#2e74b5" stroked="f"/>
            </w:pict>
          </mc:Fallback>
        </mc:AlternateContent>
      </w:r>
      <w:r w:rsidR="005606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7911465</wp:posOffset>
                </wp:positionV>
                <wp:extent cx="6480175" cy="0"/>
                <wp:effectExtent l="0" t="0" r="0" b="0"/>
                <wp:wrapNone/>
                <wp:docPr id="9" name="自选图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8C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F1998" id="自选图形 85" o:spid="_x0000_s1026" type="#_x0000_t32" style="position:absolute;left:0;text-align:left;margin-left:-52.55pt;margin-top:622.95pt;width:510.2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" strokecolor="#328c82"/>
            </w:pict>
          </mc:Fallback>
        </mc:AlternateContent>
      </w:r>
      <w:r w:rsidR="005606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1021080</wp:posOffset>
                </wp:positionV>
                <wp:extent cx="6480175" cy="0"/>
                <wp:effectExtent l="0" t="0" r="0" b="0"/>
                <wp:wrapNone/>
                <wp:docPr id="10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28C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78FE" id="自选图形 86" o:spid="_x0000_s1026" type="#_x0000_t32" style="position:absolute;left:0;text-align:left;margin-left:-47.85pt;margin-top:80.4pt;width:510.2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" strokecolor="#328c82"/>
            </w:pict>
          </mc:Fallback>
        </mc:AlternateContent>
      </w:r>
    </w:p>
    <w:sectPr w:rsidR="008619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7525"/>
    <w:multiLevelType w:val="singleLevel"/>
    <w:tmpl w:val="586A75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E74B5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000507"/>
    <w:rsid w:val="00006814"/>
    <w:rsid w:val="00007D5D"/>
    <w:rsid w:val="00032C34"/>
    <w:rsid w:val="0005196C"/>
    <w:rsid w:val="00082667"/>
    <w:rsid w:val="000B1A2A"/>
    <w:rsid w:val="00122E46"/>
    <w:rsid w:val="001C0DC6"/>
    <w:rsid w:val="001C3BB9"/>
    <w:rsid w:val="001F5D79"/>
    <w:rsid w:val="00202026"/>
    <w:rsid w:val="00207E46"/>
    <w:rsid w:val="002376AA"/>
    <w:rsid w:val="00280697"/>
    <w:rsid w:val="00286489"/>
    <w:rsid w:val="00290072"/>
    <w:rsid w:val="003122D6"/>
    <w:rsid w:val="0031545E"/>
    <w:rsid w:val="00325A42"/>
    <w:rsid w:val="00350500"/>
    <w:rsid w:val="00353FB5"/>
    <w:rsid w:val="00355BDE"/>
    <w:rsid w:val="003605D8"/>
    <w:rsid w:val="003673AE"/>
    <w:rsid w:val="00395F39"/>
    <w:rsid w:val="003A574B"/>
    <w:rsid w:val="003E1165"/>
    <w:rsid w:val="003F0C74"/>
    <w:rsid w:val="004474F1"/>
    <w:rsid w:val="0046446F"/>
    <w:rsid w:val="00481556"/>
    <w:rsid w:val="004B407B"/>
    <w:rsid w:val="004F031C"/>
    <w:rsid w:val="00560618"/>
    <w:rsid w:val="00581BDE"/>
    <w:rsid w:val="00590737"/>
    <w:rsid w:val="0062108B"/>
    <w:rsid w:val="006A0B8B"/>
    <w:rsid w:val="006E1CC8"/>
    <w:rsid w:val="007416CF"/>
    <w:rsid w:val="00786AE1"/>
    <w:rsid w:val="007916BC"/>
    <w:rsid w:val="007B21FD"/>
    <w:rsid w:val="007F6246"/>
    <w:rsid w:val="008221AA"/>
    <w:rsid w:val="00846074"/>
    <w:rsid w:val="008466AC"/>
    <w:rsid w:val="00857506"/>
    <w:rsid w:val="008619E6"/>
    <w:rsid w:val="00880C4D"/>
    <w:rsid w:val="008B4817"/>
    <w:rsid w:val="00916DD1"/>
    <w:rsid w:val="00937838"/>
    <w:rsid w:val="0094416F"/>
    <w:rsid w:val="00A60DF7"/>
    <w:rsid w:val="00AA235B"/>
    <w:rsid w:val="00AD2840"/>
    <w:rsid w:val="00AF410C"/>
    <w:rsid w:val="00B30ACD"/>
    <w:rsid w:val="00B32516"/>
    <w:rsid w:val="00B96E23"/>
    <w:rsid w:val="00B97FCB"/>
    <w:rsid w:val="00C1483D"/>
    <w:rsid w:val="00C16625"/>
    <w:rsid w:val="00C56529"/>
    <w:rsid w:val="00C832C2"/>
    <w:rsid w:val="00CF0E0F"/>
    <w:rsid w:val="00D31227"/>
    <w:rsid w:val="00D77FFC"/>
    <w:rsid w:val="00DC7C3C"/>
    <w:rsid w:val="00DF5F93"/>
    <w:rsid w:val="00E8372E"/>
    <w:rsid w:val="00E84710"/>
    <w:rsid w:val="00EA2F60"/>
    <w:rsid w:val="00EE3705"/>
    <w:rsid w:val="00F132C2"/>
    <w:rsid w:val="00F25602"/>
    <w:rsid w:val="00F6076D"/>
    <w:rsid w:val="00F94183"/>
    <w:rsid w:val="00F94B80"/>
    <w:rsid w:val="00FA455A"/>
    <w:rsid w:val="00FB1CBD"/>
    <w:rsid w:val="00FD075F"/>
    <w:rsid w:val="02C031CA"/>
    <w:rsid w:val="0ECE187B"/>
    <w:rsid w:val="18E632E9"/>
    <w:rsid w:val="19AD5EAA"/>
    <w:rsid w:val="1C814AEF"/>
    <w:rsid w:val="26F37FED"/>
    <w:rsid w:val="2C2F5A43"/>
    <w:rsid w:val="2F4F5977"/>
    <w:rsid w:val="378B5377"/>
    <w:rsid w:val="45106C52"/>
    <w:rsid w:val="47423CC8"/>
    <w:rsid w:val="49CB48F8"/>
    <w:rsid w:val="4F000507"/>
    <w:rsid w:val="54C40373"/>
    <w:rsid w:val="61B24058"/>
    <w:rsid w:val="6AD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1C30E6"/>
  <w15:docId w15:val="{6EBF4089-7D2D-4F70-AEE4-0B5987B9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uiPriority="11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d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标题 字符"/>
    <w:link w:val="aa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副标题 字符"/>
    <w:link w:val="a7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6">
    <w:name w:val="页眉 字符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rPr>
      <w:kern w:val="2"/>
      <w:sz w:val="18"/>
      <w:szCs w:val="18"/>
    </w:rPr>
  </w:style>
  <w:style w:type="character" w:styleId="af">
    <w:name w:val="Strong"/>
    <w:basedOn w:val="a0"/>
    <w:uiPriority w:val="22"/>
    <w:qFormat/>
    <w:rsid w:val="004B4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572203730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572203730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g\AppData\Roaming\kingsoft\office6\templates\download\&#40664;&#35748;\&#12304;&#38144;&#21806;&#31616;&#21382;&#12305;&#31616;&#32422;&#25972;&#40784;&#27714;&#32844;&#31616;&#21382;855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11A7F-EB57-47D6-90CB-C5891F3A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【销售简历】简约整齐求职简历855.doc</Template>
  <TotalTime>140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</dc:creator>
  <cp:lastModifiedBy>温柔的小茶花</cp:lastModifiedBy>
  <cp:revision>39</cp:revision>
  <dcterms:created xsi:type="dcterms:W3CDTF">2018-04-19T13:51:00Z</dcterms:created>
  <dcterms:modified xsi:type="dcterms:W3CDTF">2022-12-20T08:36:00Z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4</vt:lpwstr>
  </property>
</Properties>
</file>